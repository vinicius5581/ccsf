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EAB" w:rsidRDefault="00C359A3" w:rsidP="00E50EAB">
      <w:pPr>
        <w:pStyle w:val="body1"/>
      </w:pPr>
      <w:r>
        <w:t>With an inner join between tables we define how the tables are to be related to each other. With a Cartesian product we join two tables but without any attempt to relate the tables to each other.  Most of the time a Cartesian product is not what you want to use, but over the semester we will find places where the Cartesian product is helpful.</w:t>
      </w:r>
      <w:r w:rsidR="00E50EAB">
        <w:t xml:space="preserve"> The Cartesian product forms the logical basis for all of the joins but you </w:t>
      </w:r>
      <w:r w:rsidR="00F168E8">
        <w:t>generally do not</w:t>
      </w:r>
      <w:r w:rsidR="00E50EAB">
        <w:t xml:space="preserve"> want a Cartesian product in your query.</w:t>
      </w:r>
    </w:p>
    <w:p w:rsidR="00172E6B" w:rsidRDefault="00172E6B" w:rsidP="00F82082">
      <w:pPr>
        <w:pStyle w:val="body1"/>
        <w:rPr>
          <w:b/>
        </w:rPr>
      </w:pPr>
    </w:p>
    <w:p w:rsidR="00F168E8" w:rsidRPr="00E50EAB" w:rsidRDefault="00F168E8" w:rsidP="00F82082">
      <w:pPr>
        <w:pStyle w:val="body1"/>
        <w:rPr>
          <w:b/>
        </w:rPr>
      </w:pPr>
    </w:p>
    <w:p w:rsidR="00172E6B" w:rsidRDefault="00172E6B" w:rsidP="00172E6B">
      <w:pPr>
        <w:pStyle w:val="head1"/>
      </w:pPr>
      <w:bookmarkStart w:id="0" w:name="_Toc315534536"/>
      <w:r>
        <w:t>The Cartesian Product or Cross Join</w:t>
      </w:r>
      <w:bookmarkEnd w:id="0"/>
    </w:p>
    <w:p w:rsidR="00172E6B" w:rsidRDefault="00172E6B" w:rsidP="00F82082">
      <w:pPr>
        <w:pStyle w:val="body1"/>
      </w:pPr>
      <w:r>
        <w:t xml:space="preserve">Assume we have the following tables and rows. </w:t>
      </w:r>
      <w:r w:rsidR="001C3611">
        <w:t>The SQL is in the demo</w:t>
      </w:r>
    </w:p>
    <w:p w:rsidR="00172E6B" w:rsidRDefault="00172E6B" w:rsidP="00F82082">
      <w:pPr>
        <w:pStyle w:val="body1"/>
      </w:pPr>
    </w:p>
    <w:p w:rsidR="00172E6B" w:rsidRDefault="00172E6B" w:rsidP="00F82082">
      <w:pPr>
        <w:pStyle w:val="body1"/>
      </w:pPr>
      <w:r>
        <w:tab/>
      </w:r>
      <w:proofErr w:type="spellStart"/>
      <w:r>
        <w:t>Z_EM_Dept</w:t>
      </w:r>
      <w:proofErr w:type="spellEnd"/>
      <w:r>
        <w:tab/>
        <w:t xml:space="preserve"> </w:t>
      </w:r>
      <w:r>
        <w:tab/>
      </w:r>
      <w:r>
        <w:tab/>
      </w:r>
      <w:proofErr w:type="spellStart"/>
      <w:r>
        <w:t>Z_EM_Emp</w:t>
      </w:r>
      <w:proofErr w:type="spellEnd"/>
      <w:r>
        <w:tab/>
      </w:r>
      <w:r>
        <w:tab/>
      </w:r>
      <w:r>
        <w:tab/>
      </w:r>
      <w:r>
        <w:tab/>
      </w:r>
      <w:r>
        <w:tab/>
      </w:r>
      <w:proofErr w:type="spellStart"/>
      <w:r>
        <w:t>Z_EM_EmpProj</w:t>
      </w:r>
      <w:proofErr w:type="spellEnd"/>
    </w:p>
    <w:tbl>
      <w:tblPr>
        <w:tblW w:w="10188" w:type="dxa"/>
        <w:tblLayout w:type="fixed"/>
        <w:tblLook w:val="0000"/>
      </w:tblPr>
      <w:tblGrid>
        <w:gridCol w:w="945"/>
        <w:gridCol w:w="1683"/>
        <w:gridCol w:w="528"/>
        <w:gridCol w:w="1129"/>
        <w:gridCol w:w="1457"/>
        <w:gridCol w:w="1044"/>
        <w:gridCol w:w="612"/>
        <w:gridCol w:w="1620"/>
        <w:gridCol w:w="1170"/>
      </w:tblGrid>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pPr>
            <w:r>
              <w:rPr>
                <w:snapToGrid w:val="0"/>
              </w:rPr>
              <w:t>D_ID</w:t>
            </w:r>
          </w:p>
        </w:tc>
        <w:tc>
          <w:tcPr>
            <w:tcW w:w="1683" w:type="dxa"/>
            <w:tcBorders>
              <w:top w:val="single" w:sz="6" w:space="0" w:color="000000"/>
              <w:left w:val="single" w:sz="6" w:space="0" w:color="000000"/>
              <w:bottom w:val="single" w:sz="6" w:space="0" w:color="000000"/>
            </w:tcBorders>
          </w:tcPr>
          <w:p w:rsidR="00172E6B" w:rsidRDefault="00172E6B" w:rsidP="00F82082">
            <w:pPr>
              <w:pStyle w:val="body1"/>
            </w:pPr>
            <w:proofErr w:type="spellStart"/>
            <w:r>
              <w:t>D_Name</w:t>
            </w:r>
            <w:proofErr w:type="spellEnd"/>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Default="00172E6B" w:rsidP="00F82082">
            <w:pPr>
              <w:pStyle w:val="body1"/>
              <w:rPr>
                <w:snapToGrid w:val="0"/>
              </w:rPr>
            </w:pPr>
            <w:r>
              <w:rPr>
                <w:snapToGrid w:val="0"/>
              </w:rPr>
              <w:t>E_ID</w:t>
            </w:r>
          </w:p>
        </w:tc>
        <w:tc>
          <w:tcPr>
            <w:tcW w:w="1457"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proofErr w:type="spellStart"/>
            <w:r>
              <w:rPr>
                <w:snapToGrid w:val="0"/>
              </w:rPr>
              <w:t>E_Name</w:t>
            </w:r>
            <w:proofErr w:type="spellEnd"/>
          </w:p>
        </w:tc>
        <w:tc>
          <w:tcPr>
            <w:tcW w:w="1044"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r>
              <w:rPr>
                <w:snapToGrid w:val="0"/>
              </w:rPr>
              <w:t>D_ID</w:t>
            </w:r>
          </w:p>
        </w:tc>
        <w:tc>
          <w:tcPr>
            <w:tcW w:w="612" w:type="dxa"/>
            <w:tcBorders>
              <w:left w:val="single" w:sz="6" w:space="0" w:color="000000"/>
              <w:right w:val="single" w:sz="6" w:space="0" w:color="000000"/>
            </w:tcBorders>
          </w:tcPr>
          <w:p w:rsidR="00172E6B" w:rsidRDefault="00172E6B" w:rsidP="00F82082">
            <w:pPr>
              <w:pStyle w:val="body1"/>
              <w:rPr>
                <w:snapToGrid w:val="0"/>
              </w:rPr>
            </w:pPr>
          </w:p>
        </w:tc>
        <w:tc>
          <w:tcPr>
            <w:tcW w:w="1620"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r>
              <w:rPr>
                <w:snapToGrid w:val="0"/>
              </w:rPr>
              <w:t>P_ID</w:t>
            </w:r>
          </w:p>
        </w:tc>
        <w:tc>
          <w:tcPr>
            <w:tcW w:w="1170"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r>
              <w:rPr>
                <w:snapToGrid w:val="0"/>
              </w:rPr>
              <w:t>E_ID</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100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Manufacturing</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1</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Jones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150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ORDB-10</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3</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150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Accounting</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2</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Martin</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150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ORDB-10</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5</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200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Marketing</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3</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Gates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250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Q4-</w:t>
            </w:r>
            <w:r w:rsidRPr="00C279D4">
              <w:t>SALES</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2</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250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R</w:t>
            </w:r>
            <w:r>
              <w:rPr>
                <w:snapToGrid w:val="0"/>
              </w:rPr>
              <w:t>esearch</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4</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Anders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10</w:t>
            </w:r>
            <w:r w:rsidRPr="00C279D4">
              <w:t>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Q4-</w:t>
            </w:r>
            <w:r w:rsidRPr="00C279D4">
              <w:t>SALES</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4</w:t>
            </w:r>
          </w:p>
        </w:tc>
      </w:tr>
      <w:tr w:rsidR="00172E6B" w:rsidTr="00E232B9">
        <w:tc>
          <w:tcPr>
            <w:tcW w:w="945" w:type="dxa"/>
          </w:tcPr>
          <w:p w:rsidR="00172E6B" w:rsidRDefault="00172E6B" w:rsidP="00F82082">
            <w:pPr>
              <w:pStyle w:val="body1"/>
            </w:pPr>
          </w:p>
        </w:tc>
        <w:tc>
          <w:tcPr>
            <w:tcW w:w="1683" w:type="dxa"/>
          </w:tcPr>
          <w:p w:rsidR="00172E6B" w:rsidRDefault="00172E6B" w:rsidP="00F82082">
            <w:pPr>
              <w:pStyle w:val="body1"/>
            </w:pPr>
          </w:p>
        </w:tc>
        <w:tc>
          <w:tcPr>
            <w:tcW w:w="528" w:type="dxa"/>
            <w:tcBorders>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5</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Bossy</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ORDB-10</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2</w:t>
            </w:r>
          </w:p>
        </w:tc>
      </w:tr>
      <w:tr w:rsidR="00172E6B" w:rsidTr="00E232B9">
        <w:tc>
          <w:tcPr>
            <w:tcW w:w="945" w:type="dxa"/>
          </w:tcPr>
          <w:p w:rsidR="00172E6B" w:rsidRDefault="00172E6B" w:rsidP="00F82082">
            <w:pPr>
              <w:pStyle w:val="body1"/>
            </w:pPr>
          </w:p>
        </w:tc>
        <w:tc>
          <w:tcPr>
            <w:tcW w:w="1683" w:type="dxa"/>
          </w:tcPr>
          <w:p w:rsidR="00172E6B" w:rsidRDefault="00172E6B" w:rsidP="00F82082">
            <w:pPr>
              <w:pStyle w:val="body1"/>
            </w:pPr>
          </w:p>
        </w:tc>
        <w:tc>
          <w:tcPr>
            <w:tcW w:w="528" w:type="dxa"/>
            <w:tcBorders>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6</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Perkins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Q4-</w:t>
            </w:r>
            <w:r w:rsidRPr="00C279D4">
              <w:t>SALES</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5</w:t>
            </w:r>
          </w:p>
        </w:tc>
      </w:tr>
    </w:tbl>
    <w:p w:rsidR="00172E6B" w:rsidRDefault="00172E6B" w:rsidP="00F82082">
      <w:pPr>
        <w:pStyle w:val="body1"/>
      </w:pPr>
    </w:p>
    <w:p w:rsidR="002862CA" w:rsidRDefault="002862CA" w:rsidP="002862CA">
      <w:pPr>
        <w:pStyle w:val="body1"/>
      </w:pPr>
      <w:r>
        <w:t>Suppose I want to display the name of every employee who is assigned to a department and the name of that department. You should be thing that this is done with an inner join- and that would be correct.</w:t>
      </w:r>
    </w:p>
    <w:p w:rsidR="002862CA" w:rsidRDefault="002862CA" w:rsidP="002862CA">
      <w:pPr>
        <w:pStyle w:val="demonum1"/>
        <w:tabs>
          <w:tab w:val="clear" w:pos="1152"/>
          <w:tab w:val="left" w:pos="1440"/>
        </w:tabs>
        <w:ind w:left="1440" w:hanging="1440"/>
      </w:pPr>
      <w:r>
        <w:t xml:space="preserve">Inner join. </w:t>
      </w:r>
    </w:p>
    <w:p w:rsidR="00776143" w:rsidRDefault="00776143" w:rsidP="002862CA">
      <w:pPr>
        <w:pStyle w:val="code1"/>
      </w:pPr>
      <w:r>
        <w:t xml:space="preserve">select </w:t>
      </w:r>
    </w:p>
    <w:p w:rsidR="002862CA" w:rsidRDefault="00776143" w:rsidP="002862CA">
      <w:pPr>
        <w:pStyle w:val="code1"/>
      </w:pPr>
      <w:r>
        <w:t xml:space="preserve">  </w:t>
      </w:r>
      <w:r w:rsidR="002862CA">
        <w:t>D.d_name, D.d_id</w:t>
      </w:r>
    </w:p>
    <w:p w:rsidR="002862CA" w:rsidRDefault="00776143" w:rsidP="002862CA">
      <w:pPr>
        <w:pStyle w:val="code1"/>
      </w:pPr>
      <w:r>
        <w:t xml:space="preserve">, </w:t>
      </w:r>
      <w:r w:rsidR="002862CA">
        <w:t>E.</w:t>
      </w:r>
      <w:r w:rsidR="009D6A51">
        <w:t>d</w:t>
      </w:r>
      <w:r w:rsidR="002862CA">
        <w:t>_id, E.e_id,</w:t>
      </w:r>
      <w:r w:rsidR="00C73BC7">
        <w:t xml:space="preserve"> </w:t>
      </w:r>
      <w:r w:rsidR="002862CA">
        <w:t>E.e_name</w:t>
      </w:r>
    </w:p>
    <w:p w:rsidR="002862CA" w:rsidRDefault="00776143" w:rsidP="002862CA">
      <w:pPr>
        <w:pStyle w:val="code1"/>
      </w:pPr>
      <w:r>
        <w:t xml:space="preserve">from </w:t>
      </w:r>
      <w:r w:rsidR="00E50EAB">
        <w:t>a_testbed.</w:t>
      </w:r>
      <w:r w:rsidR="002862CA">
        <w:t>z_em_dept  D</w:t>
      </w:r>
    </w:p>
    <w:p w:rsidR="004F0095" w:rsidRDefault="002862CA" w:rsidP="002862CA">
      <w:pPr>
        <w:pStyle w:val="code1"/>
      </w:pPr>
      <w:r>
        <w:t xml:space="preserve">join </w:t>
      </w:r>
      <w:r w:rsidR="00E50EAB">
        <w:t>a_testbed.</w:t>
      </w:r>
      <w:r>
        <w:t>z_em_emp   E  on D.d_id = E.d_id</w:t>
      </w:r>
    </w:p>
    <w:p w:rsidR="002862CA" w:rsidRDefault="002862CA" w:rsidP="002862CA">
      <w:pPr>
        <w:pStyle w:val="code1"/>
      </w:pPr>
      <w:r>
        <w:t>;</w:t>
      </w:r>
    </w:p>
    <w:p w:rsidR="009D6A51" w:rsidRPr="00E50EAB" w:rsidRDefault="009D6A51" w:rsidP="009D6A51">
      <w:pPr>
        <w:pStyle w:val="code1"/>
        <w:rPr>
          <w:sz w:val="18"/>
          <w:szCs w:val="18"/>
        </w:rPr>
      </w:pPr>
      <w:r w:rsidRPr="00E50EAB">
        <w:rPr>
          <w:sz w:val="18"/>
          <w:szCs w:val="18"/>
        </w:rPr>
        <w:t>+---------------+------+------+------+--------+</w:t>
      </w:r>
    </w:p>
    <w:p w:rsidR="009D6A51" w:rsidRPr="00E50EAB" w:rsidRDefault="009D6A51" w:rsidP="009D6A51">
      <w:pPr>
        <w:pStyle w:val="code1"/>
        <w:rPr>
          <w:sz w:val="18"/>
          <w:szCs w:val="18"/>
        </w:rPr>
      </w:pPr>
      <w:r w:rsidRPr="00E50EAB">
        <w:rPr>
          <w:sz w:val="18"/>
          <w:szCs w:val="18"/>
        </w:rPr>
        <w:t>| d_name        | d_id | d_id | e_id | e_name |</w:t>
      </w:r>
    </w:p>
    <w:p w:rsidR="009D6A51" w:rsidRPr="00E50EAB" w:rsidRDefault="009D6A51" w:rsidP="009D6A51">
      <w:pPr>
        <w:pStyle w:val="code1"/>
        <w:rPr>
          <w:sz w:val="18"/>
          <w:szCs w:val="18"/>
        </w:rPr>
      </w:pPr>
      <w:r w:rsidRPr="00E50EAB">
        <w:rPr>
          <w:sz w:val="18"/>
          <w:szCs w:val="18"/>
        </w:rPr>
        <w:t>+---------------+------+------+------+--------+</w:t>
      </w:r>
    </w:p>
    <w:p w:rsidR="009D6A51" w:rsidRPr="00E50EAB" w:rsidRDefault="009D6A51" w:rsidP="009D6A51">
      <w:pPr>
        <w:pStyle w:val="code1"/>
        <w:rPr>
          <w:sz w:val="18"/>
          <w:szCs w:val="18"/>
        </w:rPr>
      </w:pPr>
      <w:r w:rsidRPr="00E50EAB">
        <w:rPr>
          <w:sz w:val="18"/>
          <w:szCs w:val="18"/>
        </w:rPr>
        <w:t>| Accounting    |  150 |  150 |    1 | Jones  |</w:t>
      </w:r>
    </w:p>
    <w:p w:rsidR="009D6A51" w:rsidRPr="00E50EAB" w:rsidRDefault="009D6A51" w:rsidP="009D6A51">
      <w:pPr>
        <w:pStyle w:val="code1"/>
        <w:rPr>
          <w:sz w:val="18"/>
          <w:szCs w:val="18"/>
        </w:rPr>
      </w:pPr>
      <w:r w:rsidRPr="00E50EAB">
        <w:rPr>
          <w:sz w:val="18"/>
          <w:szCs w:val="18"/>
        </w:rPr>
        <w:t>| Accounting    |  150 |  150 |    2 | Martin |</w:t>
      </w:r>
    </w:p>
    <w:p w:rsidR="009D6A51" w:rsidRPr="00E50EAB" w:rsidRDefault="009D6A51" w:rsidP="009D6A51">
      <w:pPr>
        <w:pStyle w:val="code1"/>
        <w:rPr>
          <w:sz w:val="18"/>
          <w:szCs w:val="18"/>
        </w:rPr>
      </w:pPr>
      <w:r w:rsidRPr="00E50EAB">
        <w:rPr>
          <w:sz w:val="18"/>
          <w:szCs w:val="18"/>
        </w:rPr>
        <w:t>| Research      |  250 |  250 |    3 | Gates  |</w:t>
      </w:r>
    </w:p>
    <w:p w:rsidR="009D6A51" w:rsidRPr="00E50EAB" w:rsidRDefault="009D6A51" w:rsidP="009D6A51">
      <w:pPr>
        <w:pStyle w:val="code1"/>
        <w:rPr>
          <w:sz w:val="18"/>
          <w:szCs w:val="18"/>
        </w:rPr>
      </w:pPr>
      <w:r w:rsidRPr="00E50EAB">
        <w:rPr>
          <w:sz w:val="18"/>
          <w:szCs w:val="18"/>
        </w:rPr>
        <w:t>| Manufacturing |  100 |  100 |    4 | Anders |</w:t>
      </w:r>
    </w:p>
    <w:p w:rsidR="009D6A51" w:rsidRPr="00E50EAB" w:rsidRDefault="009D6A51" w:rsidP="009D6A51">
      <w:pPr>
        <w:pStyle w:val="code1"/>
        <w:rPr>
          <w:sz w:val="18"/>
          <w:szCs w:val="18"/>
        </w:rPr>
      </w:pPr>
      <w:r w:rsidRPr="00E50EAB">
        <w:rPr>
          <w:sz w:val="18"/>
          <w:szCs w:val="18"/>
        </w:rPr>
        <w:t>+---------------+------+------+------+--------+</w:t>
      </w:r>
    </w:p>
    <w:p w:rsidR="002862CA" w:rsidRDefault="002862CA" w:rsidP="002862CA">
      <w:pPr>
        <w:pStyle w:val="body1"/>
      </w:pPr>
    </w:p>
    <w:p w:rsidR="002862CA" w:rsidRDefault="002862CA" w:rsidP="002862CA">
      <w:pPr>
        <w:pStyle w:val="body1"/>
      </w:pPr>
      <w:r>
        <w:t xml:space="preserve">The result contain the </w:t>
      </w:r>
      <w:r w:rsidR="009D6A51">
        <w:t>department</w:t>
      </w:r>
      <w:r>
        <w:t xml:space="preserve"> id twice- once from the department table and once from the employee table.</w:t>
      </w:r>
    </w:p>
    <w:p w:rsidR="002862CA" w:rsidRDefault="002862CA" w:rsidP="002862CA">
      <w:pPr>
        <w:pStyle w:val="body1"/>
      </w:pPr>
      <w:r>
        <w:t>Employee id 1 works in dept 150 which is the Accounting department.</w:t>
      </w:r>
    </w:p>
    <w:p w:rsidR="002862CA" w:rsidRDefault="002862CA" w:rsidP="002862CA">
      <w:pPr>
        <w:pStyle w:val="body1"/>
      </w:pPr>
      <w:r>
        <w:t>But suppose you were in a hurry and you made an error. In the From clause you listed the two tables with a comma between them and skipped the On clause.</w:t>
      </w:r>
    </w:p>
    <w:p w:rsidR="00172E6B" w:rsidRDefault="00172E6B" w:rsidP="007B309F">
      <w:pPr>
        <w:pStyle w:val="demonum1"/>
      </w:pPr>
      <w:r>
        <w:t xml:space="preserve">Getting a Cartesian product by default. </w:t>
      </w:r>
    </w:p>
    <w:p w:rsidR="00776143" w:rsidRDefault="00776143" w:rsidP="00474118">
      <w:pPr>
        <w:pStyle w:val="code1"/>
      </w:pPr>
      <w:r>
        <w:t xml:space="preserve">select </w:t>
      </w:r>
    </w:p>
    <w:p w:rsidR="00172E6B" w:rsidRPr="00474118" w:rsidRDefault="00776143" w:rsidP="00474118">
      <w:pPr>
        <w:pStyle w:val="code1"/>
      </w:pPr>
      <w:r>
        <w:t xml:space="preserve">  </w:t>
      </w:r>
      <w:r w:rsidR="00172E6B" w:rsidRPr="00474118">
        <w:t>z_em_dept.d_name, z_em_dept.d_id</w:t>
      </w:r>
    </w:p>
    <w:p w:rsidR="00172E6B" w:rsidRPr="00474118" w:rsidRDefault="00776143" w:rsidP="00474118">
      <w:pPr>
        <w:pStyle w:val="code1"/>
      </w:pPr>
      <w:r>
        <w:t xml:space="preserve">, </w:t>
      </w:r>
      <w:r w:rsidR="00172E6B" w:rsidRPr="00474118">
        <w:t>z_em_emp.d_id, z_em_emp.e_id,  z_em_emp.e_name</w:t>
      </w:r>
    </w:p>
    <w:p w:rsidR="00172E6B" w:rsidRPr="00474118" w:rsidRDefault="00776143" w:rsidP="00474118">
      <w:pPr>
        <w:pStyle w:val="code1"/>
      </w:pPr>
      <w:r>
        <w:t xml:space="preserve">from </w:t>
      </w:r>
      <w:r w:rsidR="00E50EAB">
        <w:t>a_testbed.</w:t>
      </w:r>
      <w:r w:rsidR="00172E6B" w:rsidRPr="00474118">
        <w:t>z_em_dept</w:t>
      </w:r>
    </w:p>
    <w:p w:rsidR="00172E6B" w:rsidRPr="00474118" w:rsidRDefault="00776143" w:rsidP="00474118">
      <w:pPr>
        <w:pStyle w:val="code1"/>
      </w:pPr>
      <w:r>
        <w:lastRenderedPageBreak/>
        <w:t xml:space="preserve">, </w:t>
      </w:r>
      <w:r w:rsidR="00E50EAB">
        <w:t>a_testbed.</w:t>
      </w:r>
      <w:r w:rsidR="00172E6B" w:rsidRPr="00474118">
        <w:t>z_em_emp;</w:t>
      </w:r>
    </w:p>
    <w:p w:rsidR="00172E6B" w:rsidRPr="00E50EAB" w:rsidRDefault="00172E6B" w:rsidP="00474118">
      <w:pPr>
        <w:pStyle w:val="code1"/>
        <w:rPr>
          <w:sz w:val="18"/>
          <w:szCs w:val="18"/>
        </w:rPr>
      </w:pPr>
      <w:r w:rsidRPr="00E50EAB">
        <w:rPr>
          <w:sz w:val="18"/>
          <w:szCs w:val="18"/>
        </w:rPr>
        <w:t>+---------------+------+------+------+---------+</w:t>
      </w:r>
    </w:p>
    <w:p w:rsidR="00172E6B" w:rsidRPr="00E50EAB" w:rsidRDefault="00172E6B" w:rsidP="00474118">
      <w:pPr>
        <w:pStyle w:val="code1"/>
        <w:rPr>
          <w:sz w:val="18"/>
          <w:szCs w:val="18"/>
        </w:rPr>
      </w:pPr>
      <w:r w:rsidRPr="00E50EAB">
        <w:rPr>
          <w:sz w:val="18"/>
          <w:szCs w:val="18"/>
        </w:rPr>
        <w:t>| d_name        | d_id | d_id | e_id | e_name  |</w:t>
      </w:r>
    </w:p>
    <w:p w:rsidR="00172E6B" w:rsidRPr="00E50EAB" w:rsidRDefault="00172E6B" w:rsidP="00474118">
      <w:pPr>
        <w:pStyle w:val="code1"/>
        <w:rPr>
          <w:sz w:val="18"/>
          <w:szCs w:val="18"/>
        </w:rPr>
      </w:pPr>
      <w:r w:rsidRPr="00E50EAB">
        <w:rPr>
          <w:sz w:val="18"/>
          <w:szCs w:val="18"/>
        </w:rPr>
        <w:t>+---------------+------+------+------+---------+</w:t>
      </w:r>
    </w:p>
    <w:p w:rsidR="00172E6B" w:rsidRPr="00E50EAB" w:rsidRDefault="00172E6B" w:rsidP="00474118">
      <w:pPr>
        <w:pStyle w:val="code1"/>
        <w:rPr>
          <w:sz w:val="18"/>
          <w:szCs w:val="18"/>
        </w:rPr>
      </w:pPr>
      <w:r w:rsidRPr="00E50EAB">
        <w:rPr>
          <w:sz w:val="18"/>
          <w:szCs w:val="18"/>
        </w:rPr>
        <w:t>| Manufacturing |  100 |  150 |    1 | Jones   |</w:t>
      </w:r>
    </w:p>
    <w:p w:rsidR="00172E6B" w:rsidRPr="00E50EAB" w:rsidRDefault="00172E6B" w:rsidP="00474118">
      <w:pPr>
        <w:pStyle w:val="code1"/>
        <w:rPr>
          <w:sz w:val="18"/>
          <w:szCs w:val="18"/>
        </w:rPr>
      </w:pPr>
      <w:r w:rsidRPr="00E50EAB">
        <w:rPr>
          <w:sz w:val="18"/>
          <w:szCs w:val="18"/>
        </w:rPr>
        <w:t>| Accounting    |  150 |  150 |    1 | Jones   |</w:t>
      </w:r>
    </w:p>
    <w:p w:rsidR="00172E6B" w:rsidRPr="00E50EAB" w:rsidRDefault="00172E6B" w:rsidP="00474118">
      <w:pPr>
        <w:pStyle w:val="code1"/>
        <w:rPr>
          <w:sz w:val="18"/>
          <w:szCs w:val="18"/>
        </w:rPr>
      </w:pPr>
      <w:r w:rsidRPr="00E50EAB">
        <w:rPr>
          <w:sz w:val="18"/>
          <w:szCs w:val="18"/>
        </w:rPr>
        <w:t>| Marketing     |  200 |  150 |    1 | Jones   |</w:t>
      </w:r>
    </w:p>
    <w:p w:rsidR="00172E6B" w:rsidRPr="00E50EAB" w:rsidRDefault="00172E6B" w:rsidP="00474118">
      <w:pPr>
        <w:pStyle w:val="code1"/>
        <w:rPr>
          <w:sz w:val="18"/>
          <w:szCs w:val="18"/>
        </w:rPr>
      </w:pPr>
      <w:r w:rsidRPr="00E50EAB">
        <w:rPr>
          <w:sz w:val="18"/>
          <w:szCs w:val="18"/>
        </w:rPr>
        <w:t>| Research      |  250 |  150 |    1 | Jones   |</w:t>
      </w:r>
    </w:p>
    <w:p w:rsidR="00172E6B" w:rsidRPr="00E50EAB" w:rsidRDefault="00172E6B" w:rsidP="00474118">
      <w:pPr>
        <w:pStyle w:val="code1"/>
        <w:rPr>
          <w:sz w:val="18"/>
          <w:szCs w:val="18"/>
        </w:rPr>
      </w:pPr>
      <w:r w:rsidRPr="00E50EAB">
        <w:rPr>
          <w:sz w:val="18"/>
          <w:szCs w:val="18"/>
        </w:rPr>
        <w:t>| Manufacturing |  100 |  150 |    2 | Martin  |</w:t>
      </w:r>
    </w:p>
    <w:p w:rsidR="00172E6B" w:rsidRPr="00E50EAB" w:rsidRDefault="00172E6B" w:rsidP="00474118">
      <w:pPr>
        <w:pStyle w:val="code1"/>
        <w:rPr>
          <w:sz w:val="18"/>
          <w:szCs w:val="18"/>
        </w:rPr>
      </w:pPr>
      <w:r w:rsidRPr="00E50EAB">
        <w:rPr>
          <w:sz w:val="18"/>
          <w:szCs w:val="18"/>
        </w:rPr>
        <w:t>| Accounting    |  150 |  150 |    2 | Martin  |</w:t>
      </w:r>
    </w:p>
    <w:p w:rsidR="00172E6B" w:rsidRPr="00E50EAB" w:rsidRDefault="00172E6B" w:rsidP="00474118">
      <w:pPr>
        <w:pStyle w:val="code1"/>
        <w:rPr>
          <w:sz w:val="18"/>
          <w:szCs w:val="18"/>
        </w:rPr>
      </w:pPr>
      <w:r w:rsidRPr="00E50EAB">
        <w:rPr>
          <w:sz w:val="18"/>
          <w:szCs w:val="18"/>
        </w:rPr>
        <w:t>| Marketing     |  200 |  150 |    2 | Martin  |</w:t>
      </w:r>
    </w:p>
    <w:p w:rsidR="00172E6B" w:rsidRPr="00E50EAB" w:rsidRDefault="00172E6B" w:rsidP="00474118">
      <w:pPr>
        <w:pStyle w:val="code1"/>
        <w:rPr>
          <w:sz w:val="18"/>
          <w:szCs w:val="18"/>
        </w:rPr>
      </w:pPr>
      <w:r w:rsidRPr="00E50EAB">
        <w:rPr>
          <w:sz w:val="18"/>
          <w:szCs w:val="18"/>
        </w:rPr>
        <w:t>| Research      |  250 |  150 |    2 | Martin  |</w:t>
      </w:r>
    </w:p>
    <w:p w:rsidR="00172E6B" w:rsidRPr="00E50EAB" w:rsidRDefault="00172E6B" w:rsidP="00474118">
      <w:pPr>
        <w:pStyle w:val="code1"/>
        <w:rPr>
          <w:sz w:val="18"/>
          <w:szCs w:val="18"/>
        </w:rPr>
      </w:pPr>
      <w:r w:rsidRPr="00E50EAB">
        <w:rPr>
          <w:sz w:val="18"/>
          <w:szCs w:val="18"/>
        </w:rPr>
        <w:t>| Manufacturing |  100 |  250 |    3 | Gates   |</w:t>
      </w:r>
    </w:p>
    <w:p w:rsidR="00172E6B" w:rsidRPr="00E50EAB" w:rsidRDefault="00172E6B" w:rsidP="00474118">
      <w:pPr>
        <w:pStyle w:val="code1"/>
        <w:rPr>
          <w:sz w:val="18"/>
          <w:szCs w:val="18"/>
        </w:rPr>
      </w:pPr>
      <w:r w:rsidRPr="00E50EAB">
        <w:rPr>
          <w:sz w:val="18"/>
          <w:szCs w:val="18"/>
        </w:rPr>
        <w:t>| Accounting    |  150 |  250 |    3 | Gates   |</w:t>
      </w:r>
    </w:p>
    <w:p w:rsidR="00172E6B" w:rsidRPr="00E50EAB" w:rsidRDefault="00172E6B" w:rsidP="00474118">
      <w:pPr>
        <w:pStyle w:val="code1"/>
        <w:rPr>
          <w:sz w:val="18"/>
          <w:szCs w:val="18"/>
        </w:rPr>
      </w:pPr>
      <w:r w:rsidRPr="00E50EAB">
        <w:rPr>
          <w:sz w:val="18"/>
          <w:szCs w:val="18"/>
        </w:rPr>
        <w:t>| Marketing     |  200 |  250 |    3 | Gates   |</w:t>
      </w:r>
    </w:p>
    <w:p w:rsidR="00172E6B" w:rsidRPr="00E50EAB" w:rsidRDefault="00172E6B" w:rsidP="00474118">
      <w:pPr>
        <w:pStyle w:val="code1"/>
        <w:rPr>
          <w:sz w:val="18"/>
          <w:szCs w:val="18"/>
        </w:rPr>
      </w:pPr>
      <w:r w:rsidRPr="00E50EAB">
        <w:rPr>
          <w:sz w:val="18"/>
          <w:szCs w:val="18"/>
        </w:rPr>
        <w:t>| Research      |  250 |  250 |    3 | Gates   |</w:t>
      </w:r>
    </w:p>
    <w:p w:rsidR="00172E6B" w:rsidRPr="00E50EAB" w:rsidRDefault="00172E6B" w:rsidP="00474118">
      <w:pPr>
        <w:pStyle w:val="code1"/>
        <w:rPr>
          <w:sz w:val="18"/>
          <w:szCs w:val="18"/>
        </w:rPr>
      </w:pPr>
      <w:r w:rsidRPr="00E50EAB">
        <w:rPr>
          <w:sz w:val="18"/>
          <w:szCs w:val="18"/>
        </w:rPr>
        <w:t>| Manufacturing |  100 |  150 |    4 | Anders  |</w:t>
      </w:r>
    </w:p>
    <w:p w:rsidR="00172E6B" w:rsidRPr="00E50EAB" w:rsidRDefault="00172E6B" w:rsidP="00474118">
      <w:pPr>
        <w:pStyle w:val="code1"/>
        <w:rPr>
          <w:sz w:val="18"/>
          <w:szCs w:val="18"/>
        </w:rPr>
      </w:pPr>
      <w:r w:rsidRPr="00E50EAB">
        <w:rPr>
          <w:sz w:val="18"/>
          <w:szCs w:val="18"/>
        </w:rPr>
        <w:t>| Accounting    |  150 |  150 |    4 | Anders  |</w:t>
      </w:r>
    </w:p>
    <w:p w:rsidR="00172E6B" w:rsidRPr="00E50EAB" w:rsidRDefault="00172E6B" w:rsidP="00474118">
      <w:pPr>
        <w:pStyle w:val="code1"/>
        <w:rPr>
          <w:sz w:val="18"/>
          <w:szCs w:val="18"/>
        </w:rPr>
      </w:pPr>
      <w:r w:rsidRPr="00E50EAB">
        <w:rPr>
          <w:sz w:val="18"/>
          <w:szCs w:val="18"/>
        </w:rPr>
        <w:t>| Marketing     |  200 |  150 |    4 | Anders  |</w:t>
      </w:r>
    </w:p>
    <w:p w:rsidR="00172E6B" w:rsidRPr="00E50EAB" w:rsidRDefault="00172E6B" w:rsidP="00474118">
      <w:pPr>
        <w:pStyle w:val="code1"/>
        <w:rPr>
          <w:sz w:val="18"/>
          <w:szCs w:val="18"/>
        </w:rPr>
      </w:pPr>
      <w:r w:rsidRPr="00E50EAB">
        <w:rPr>
          <w:sz w:val="18"/>
          <w:szCs w:val="18"/>
        </w:rPr>
        <w:t>| Research      |  250 |  150 |    4 | Anders  |</w:t>
      </w:r>
    </w:p>
    <w:p w:rsidR="00172E6B" w:rsidRPr="00E50EAB" w:rsidRDefault="00172E6B" w:rsidP="00474118">
      <w:pPr>
        <w:pStyle w:val="code1"/>
        <w:rPr>
          <w:sz w:val="18"/>
          <w:szCs w:val="18"/>
        </w:rPr>
      </w:pPr>
      <w:r w:rsidRPr="00E50EAB">
        <w:rPr>
          <w:sz w:val="18"/>
          <w:szCs w:val="18"/>
        </w:rPr>
        <w:t>| Manufacturing |  100 | NULL |    5 | Bossy   |</w:t>
      </w:r>
    </w:p>
    <w:p w:rsidR="00172E6B" w:rsidRPr="00E50EAB" w:rsidRDefault="00172E6B" w:rsidP="00474118">
      <w:pPr>
        <w:pStyle w:val="code1"/>
        <w:rPr>
          <w:sz w:val="18"/>
          <w:szCs w:val="18"/>
        </w:rPr>
      </w:pPr>
      <w:r w:rsidRPr="00E50EAB">
        <w:rPr>
          <w:sz w:val="18"/>
          <w:szCs w:val="18"/>
        </w:rPr>
        <w:t>| Accounting    |  150 | NULL |    5 | Bossy   |</w:t>
      </w:r>
    </w:p>
    <w:p w:rsidR="00172E6B" w:rsidRPr="00E50EAB" w:rsidRDefault="00172E6B" w:rsidP="00474118">
      <w:pPr>
        <w:pStyle w:val="code1"/>
        <w:rPr>
          <w:sz w:val="18"/>
          <w:szCs w:val="18"/>
        </w:rPr>
      </w:pPr>
      <w:r w:rsidRPr="00E50EAB">
        <w:rPr>
          <w:sz w:val="18"/>
          <w:szCs w:val="18"/>
        </w:rPr>
        <w:t>| Marketing     |  200 | NULL |    5 | Bossy   |</w:t>
      </w:r>
    </w:p>
    <w:p w:rsidR="00172E6B" w:rsidRPr="00E50EAB" w:rsidRDefault="00172E6B" w:rsidP="00474118">
      <w:pPr>
        <w:pStyle w:val="code1"/>
        <w:rPr>
          <w:sz w:val="18"/>
          <w:szCs w:val="18"/>
        </w:rPr>
      </w:pPr>
      <w:r w:rsidRPr="00E50EAB">
        <w:rPr>
          <w:sz w:val="18"/>
          <w:szCs w:val="18"/>
        </w:rPr>
        <w:t>| Research      |  250 | NULL |    5 | Bossy   |</w:t>
      </w:r>
    </w:p>
    <w:p w:rsidR="00172E6B" w:rsidRPr="00E50EAB" w:rsidRDefault="00172E6B" w:rsidP="00474118">
      <w:pPr>
        <w:pStyle w:val="code1"/>
        <w:rPr>
          <w:sz w:val="18"/>
          <w:szCs w:val="18"/>
        </w:rPr>
      </w:pPr>
      <w:r w:rsidRPr="00E50EAB">
        <w:rPr>
          <w:sz w:val="18"/>
          <w:szCs w:val="18"/>
        </w:rPr>
        <w:t>| Manufacturing |  100 | NULL |    6 | Perkins |</w:t>
      </w:r>
    </w:p>
    <w:p w:rsidR="00172E6B" w:rsidRPr="00E50EAB" w:rsidRDefault="00172E6B" w:rsidP="00474118">
      <w:pPr>
        <w:pStyle w:val="code1"/>
        <w:rPr>
          <w:sz w:val="18"/>
          <w:szCs w:val="18"/>
        </w:rPr>
      </w:pPr>
      <w:r w:rsidRPr="00E50EAB">
        <w:rPr>
          <w:sz w:val="18"/>
          <w:szCs w:val="18"/>
        </w:rPr>
        <w:t>| Accounting    |  150 | NULL |    6 | Perkins |</w:t>
      </w:r>
    </w:p>
    <w:p w:rsidR="00172E6B" w:rsidRPr="00E50EAB" w:rsidRDefault="00172E6B" w:rsidP="00474118">
      <w:pPr>
        <w:pStyle w:val="code1"/>
        <w:rPr>
          <w:sz w:val="18"/>
          <w:szCs w:val="18"/>
        </w:rPr>
      </w:pPr>
      <w:r w:rsidRPr="00E50EAB">
        <w:rPr>
          <w:sz w:val="18"/>
          <w:szCs w:val="18"/>
        </w:rPr>
        <w:t>| Marketing     |  200 | NULL |    6 | Perkins |</w:t>
      </w:r>
    </w:p>
    <w:p w:rsidR="00172E6B" w:rsidRPr="00E50EAB" w:rsidRDefault="00172E6B" w:rsidP="00474118">
      <w:pPr>
        <w:pStyle w:val="code1"/>
        <w:rPr>
          <w:sz w:val="18"/>
          <w:szCs w:val="18"/>
        </w:rPr>
      </w:pPr>
      <w:r w:rsidRPr="00E50EAB">
        <w:rPr>
          <w:sz w:val="18"/>
          <w:szCs w:val="18"/>
        </w:rPr>
        <w:t>| Research      |  250 | NULL |    6 | Perkins |</w:t>
      </w:r>
    </w:p>
    <w:p w:rsidR="00172E6B" w:rsidRPr="00E50EAB" w:rsidRDefault="00172E6B" w:rsidP="00474118">
      <w:pPr>
        <w:pStyle w:val="code1"/>
        <w:rPr>
          <w:sz w:val="18"/>
          <w:szCs w:val="18"/>
        </w:rPr>
      </w:pPr>
      <w:r w:rsidRPr="00E50EAB">
        <w:rPr>
          <w:sz w:val="18"/>
          <w:szCs w:val="18"/>
        </w:rPr>
        <w:t>+---------------+------+------+------+---------+</w:t>
      </w:r>
    </w:p>
    <w:p w:rsidR="00172E6B" w:rsidRPr="00E50EAB" w:rsidRDefault="00172E6B" w:rsidP="00172E6B">
      <w:pPr>
        <w:pStyle w:val="code1"/>
        <w:rPr>
          <w:sz w:val="18"/>
          <w:szCs w:val="18"/>
        </w:rPr>
      </w:pPr>
      <w:r w:rsidRPr="00E50EAB">
        <w:rPr>
          <w:sz w:val="18"/>
          <w:szCs w:val="18"/>
        </w:rPr>
        <w:t>24 rows in set (0.00 sec)</w:t>
      </w:r>
    </w:p>
    <w:p w:rsidR="00172E6B" w:rsidRDefault="00172E6B" w:rsidP="00F82082">
      <w:pPr>
        <w:pStyle w:val="body1"/>
      </w:pPr>
    </w:p>
    <w:p w:rsidR="002862CA" w:rsidRDefault="002862CA" w:rsidP="002862CA">
      <w:pPr>
        <w:pStyle w:val="body1"/>
      </w:pPr>
      <w:r>
        <w:t xml:space="preserve">You get 24 rows in the </w:t>
      </w:r>
      <w:r w:rsidR="00C73BC7">
        <w:t>result</w:t>
      </w:r>
      <w:r>
        <w:t xml:space="preserve"> and it looks like employee 1 works in Manufacturing and in Accounting and in Marketing and in Research.  But it looks like employee 2 also works in all of those departments- In fact every employee seems to work in </w:t>
      </w:r>
      <w:r w:rsidR="00C73BC7">
        <w:t>e</w:t>
      </w:r>
      <w:r>
        <w:t>very department including Bossy who is assigned to no department at all.</w:t>
      </w:r>
    </w:p>
    <w:p w:rsidR="002862CA" w:rsidRDefault="002862CA" w:rsidP="002862CA">
      <w:pPr>
        <w:pStyle w:val="body1"/>
      </w:pPr>
      <w:r>
        <w:t xml:space="preserve">This is a legal query- it runs without error and produces a </w:t>
      </w:r>
      <w:r w:rsidR="00C73BC7">
        <w:t>result</w:t>
      </w:r>
      <w:r>
        <w:t xml:space="preserve">; but the </w:t>
      </w:r>
      <w:r w:rsidR="00C73BC7">
        <w:t>result</w:t>
      </w:r>
      <w:r>
        <w:t xml:space="preserve"> is not very meaningful- unless you wanted to see a table of all possible assignments of employees to all departments.</w:t>
      </w:r>
    </w:p>
    <w:p w:rsidR="002862CA" w:rsidRDefault="002862CA" w:rsidP="002862CA">
      <w:pPr>
        <w:pStyle w:val="body1"/>
      </w:pPr>
      <w:r>
        <w:t>What you have here is a Cartesian product of two tables; it contains each row in the first table associated with each of the rows in the second table. There is no join on matching attribute values. Therefore, we get each of the 4 department rows matched with each of the 6 employee rows for a total of 24 rows.</w:t>
      </w:r>
    </w:p>
    <w:p w:rsidR="003C49A0" w:rsidRDefault="003C49A0" w:rsidP="002862CA">
      <w:pPr>
        <w:pStyle w:val="body1"/>
      </w:pPr>
    </w:p>
    <w:p w:rsidR="003C49A0" w:rsidRDefault="003C49A0" w:rsidP="002862CA">
      <w:pPr>
        <w:pStyle w:val="body1"/>
      </w:pPr>
    </w:p>
    <w:p w:rsidR="00172E6B" w:rsidRDefault="00172E6B" w:rsidP="007B309F">
      <w:pPr>
        <w:pStyle w:val="demonum1"/>
      </w:pPr>
      <w:r>
        <w:t>Specifying the cross join gives the same results</w:t>
      </w:r>
      <w:r w:rsidR="007B309F">
        <w:t xml:space="preserve"> but makes it obvious that we are intentionally doing a Cartesian product</w:t>
      </w:r>
      <w:r>
        <w:t xml:space="preserve">. </w:t>
      </w:r>
    </w:p>
    <w:p w:rsidR="00172E6B" w:rsidRPr="00474118" w:rsidRDefault="00776143" w:rsidP="00474118">
      <w:pPr>
        <w:pStyle w:val="code1"/>
      </w:pPr>
      <w:r>
        <w:t xml:space="preserve">select </w:t>
      </w:r>
      <w:r w:rsidR="00172E6B" w:rsidRPr="00474118">
        <w:t>z_em_dept.d_name, z_em_dept.d_id</w:t>
      </w:r>
    </w:p>
    <w:p w:rsidR="00172E6B" w:rsidRPr="00474118" w:rsidRDefault="00776143" w:rsidP="00474118">
      <w:pPr>
        <w:pStyle w:val="code1"/>
      </w:pPr>
      <w:r>
        <w:t xml:space="preserve">, </w:t>
      </w:r>
      <w:r w:rsidR="00172E6B" w:rsidRPr="00474118">
        <w:t>z_em_emp.d_id,    z_em_emp.e_id, z_em_emp.e_name</w:t>
      </w:r>
    </w:p>
    <w:p w:rsidR="00172E6B" w:rsidRPr="00474118" w:rsidRDefault="00776143" w:rsidP="00474118">
      <w:pPr>
        <w:pStyle w:val="code1"/>
      </w:pPr>
      <w:r>
        <w:t xml:space="preserve">from </w:t>
      </w:r>
      <w:r w:rsidR="00E50EAB">
        <w:t>a_testbed.</w:t>
      </w:r>
      <w:r w:rsidR="00172E6B" w:rsidRPr="00474118">
        <w:t xml:space="preserve">z_em_dept </w:t>
      </w:r>
    </w:p>
    <w:p w:rsidR="00172E6B" w:rsidRPr="00474118" w:rsidRDefault="00172E6B" w:rsidP="00474118">
      <w:pPr>
        <w:pStyle w:val="code1"/>
      </w:pPr>
      <w:r w:rsidRPr="00474118">
        <w:t xml:space="preserve">CROSS JOIN </w:t>
      </w:r>
      <w:r w:rsidR="00E50EAB">
        <w:t>a_testbed.</w:t>
      </w:r>
      <w:r w:rsidRPr="00474118">
        <w:t>z_em_emp;</w:t>
      </w:r>
    </w:p>
    <w:p w:rsidR="001E3094" w:rsidRPr="001D3A6B" w:rsidRDefault="001E3094" w:rsidP="00172E6B">
      <w:pPr>
        <w:pStyle w:val="code1"/>
      </w:pPr>
    </w:p>
    <w:p w:rsidR="00172E6B" w:rsidRDefault="00172E6B" w:rsidP="007B309F">
      <w:pPr>
        <w:pStyle w:val="demonum1"/>
      </w:pPr>
      <w:r>
        <w:t>If we added in the project table with no joins, then we get 144 rows returned.</w:t>
      </w:r>
    </w:p>
    <w:p w:rsidR="00172E6B" w:rsidRPr="00474118" w:rsidRDefault="00776143" w:rsidP="00474118">
      <w:pPr>
        <w:pStyle w:val="code1"/>
      </w:pPr>
      <w:r>
        <w:t xml:space="preserve">select </w:t>
      </w:r>
      <w:r w:rsidR="00172E6B" w:rsidRPr="00474118">
        <w:t>z_em_dept.d_name, z_em_dept.d_id</w:t>
      </w:r>
    </w:p>
    <w:p w:rsidR="00172E6B" w:rsidRPr="00474118" w:rsidRDefault="00776143" w:rsidP="00474118">
      <w:pPr>
        <w:pStyle w:val="code1"/>
      </w:pPr>
      <w:r>
        <w:t xml:space="preserve">, </w:t>
      </w:r>
      <w:r w:rsidR="00172E6B" w:rsidRPr="00474118">
        <w:t>z_em_emp.d_id, z_em_emp.e_id, z_em_emp.e_name</w:t>
      </w:r>
    </w:p>
    <w:p w:rsidR="00172E6B" w:rsidRPr="00474118" w:rsidRDefault="00776143" w:rsidP="00474118">
      <w:pPr>
        <w:pStyle w:val="code1"/>
      </w:pPr>
      <w:r>
        <w:t xml:space="preserve">, </w:t>
      </w:r>
      <w:r w:rsidR="00172E6B" w:rsidRPr="00474118">
        <w:t>p_id</w:t>
      </w:r>
    </w:p>
    <w:p w:rsidR="00172E6B" w:rsidRPr="00474118" w:rsidRDefault="00776143" w:rsidP="00474118">
      <w:pPr>
        <w:pStyle w:val="code1"/>
      </w:pPr>
      <w:r>
        <w:t xml:space="preserve">from </w:t>
      </w:r>
      <w:r w:rsidR="00E50EAB">
        <w:t>a_testbed.</w:t>
      </w:r>
      <w:r w:rsidR="00172E6B" w:rsidRPr="00474118">
        <w:t xml:space="preserve">z_em_dept </w:t>
      </w:r>
    </w:p>
    <w:p w:rsidR="00172E6B" w:rsidRPr="00474118" w:rsidRDefault="00172E6B" w:rsidP="00474118">
      <w:pPr>
        <w:pStyle w:val="code1"/>
      </w:pPr>
      <w:r w:rsidRPr="00474118">
        <w:t xml:space="preserve">CROSS JOIN </w:t>
      </w:r>
      <w:r w:rsidR="00E50EAB">
        <w:t>a_testbed.</w:t>
      </w:r>
      <w:r w:rsidRPr="00474118">
        <w:t xml:space="preserve">z_em_emp </w:t>
      </w:r>
    </w:p>
    <w:p w:rsidR="00172E6B" w:rsidRPr="00474118" w:rsidRDefault="00172E6B" w:rsidP="00474118">
      <w:pPr>
        <w:pStyle w:val="code1"/>
      </w:pPr>
      <w:r w:rsidRPr="00474118">
        <w:t xml:space="preserve">CROSS JOIN </w:t>
      </w:r>
      <w:r w:rsidR="00E50EAB">
        <w:t>a_testbed.</w:t>
      </w:r>
      <w:r w:rsidRPr="00474118">
        <w:t>z_em_EmpProj;</w:t>
      </w:r>
    </w:p>
    <w:p w:rsidR="00172E6B" w:rsidRPr="00E50EAB" w:rsidRDefault="00172E6B" w:rsidP="00474118">
      <w:pPr>
        <w:pStyle w:val="code1"/>
        <w:rPr>
          <w:sz w:val="18"/>
          <w:szCs w:val="18"/>
        </w:rPr>
      </w:pPr>
      <w:r w:rsidRPr="00E50EAB">
        <w:rPr>
          <w:sz w:val="18"/>
          <w:szCs w:val="18"/>
        </w:rPr>
        <w:lastRenderedPageBreak/>
        <w:t>+---------------+------+------+------+---------+----------+</w:t>
      </w:r>
    </w:p>
    <w:p w:rsidR="00172E6B" w:rsidRPr="00E50EAB" w:rsidRDefault="00172E6B" w:rsidP="00474118">
      <w:pPr>
        <w:pStyle w:val="code1"/>
        <w:rPr>
          <w:sz w:val="18"/>
          <w:szCs w:val="18"/>
        </w:rPr>
      </w:pPr>
      <w:r w:rsidRPr="00E50EAB">
        <w:rPr>
          <w:sz w:val="18"/>
          <w:szCs w:val="18"/>
        </w:rPr>
        <w:t>| d_name        | d_id | d_id | e_id | e_name  | p_id     |</w:t>
      </w:r>
    </w:p>
    <w:p w:rsidR="00172E6B" w:rsidRPr="00E50EAB" w:rsidRDefault="00172E6B" w:rsidP="00474118">
      <w:pPr>
        <w:pStyle w:val="code1"/>
        <w:rPr>
          <w:sz w:val="18"/>
          <w:szCs w:val="18"/>
        </w:rPr>
      </w:pPr>
      <w:r w:rsidRPr="00E50EAB">
        <w:rPr>
          <w:sz w:val="18"/>
          <w:szCs w:val="18"/>
        </w:rPr>
        <w:t>+---------------+------+------+------+---------+----------+</w:t>
      </w:r>
    </w:p>
    <w:p w:rsidR="00172E6B" w:rsidRPr="00E50EAB" w:rsidRDefault="00172E6B" w:rsidP="00474118">
      <w:pPr>
        <w:pStyle w:val="code1"/>
        <w:rPr>
          <w:sz w:val="18"/>
          <w:szCs w:val="18"/>
        </w:rPr>
      </w:pPr>
      <w:r w:rsidRPr="00E50EAB">
        <w:rPr>
          <w:sz w:val="18"/>
          <w:szCs w:val="18"/>
        </w:rPr>
        <w:t>| Manufacturing |  100 |  150 |    1 | Jones   | ORDB-10  |</w:t>
      </w:r>
    </w:p>
    <w:p w:rsidR="00172E6B" w:rsidRPr="00E50EAB" w:rsidRDefault="00172E6B" w:rsidP="00474118">
      <w:pPr>
        <w:pStyle w:val="code1"/>
        <w:rPr>
          <w:sz w:val="18"/>
          <w:szCs w:val="18"/>
        </w:rPr>
      </w:pPr>
      <w:r w:rsidRPr="00E50EAB">
        <w:rPr>
          <w:sz w:val="18"/>
          <w:szCs w:val="18"/>
        </w:rPr>
        <w:t>| Accounting    |  150 |  150 |    1 | Jones   | ORDB-10  |</w:t>
      </w:r>
    </w:p>
    <w:p w:rsidR="00172E6B" w:rsidRPr="00E50EAB" w:rsidRDefault="00172E6B" w:rsidP="00474118">
      <w:pPr>
        <w:pStyle w:val="code1"/>
        <w:rPr>
          <w:sz w:val="18"/>
          <w:szCs w:val="18"/>
        </w:rPr>
      </w:pPr>
      <w:r w:rsidRPr="00E50EAB">
        <w:rPr>
          <w:sz w:val="18"/>
          <w:szCs w:val="18"/>
        </w:rPr>
        <w:t>| Marketing     |  200 |  150 |    1 | Jones   | ORDB-10  |</w:t>
      </w:r>
    </w:p>
    <w:p w:rsidR="00172E6B" w:rsidRPr="00E50EAB" w:rsidRDefault="00172E6B" w:rsidP="00474118">
      <w:pPr>
        <w:pStyle w:val="code1"/>
        <w:rPr>
          <w:sz w:val="18"/>
          <w:szCs w:val="18"/>
        </w:rPr>
      </w:pPr>
      <w:r w:rsidRPr="00E50EAB">
        <w:rPr>
          <w:sz w:val="18"/>
          <w:szCs w:val="18"/>
        </w:rPr>
        <w:t>| Research      |  250 |  150 |    1 | Jones   | ORDB-10  |</w:t>
      </w:r>
    </w:p>
    <w:p w:rsidR="00172E6B" w:rsidRPr="00E50EAB" w:rsidRDefault="00172E6B" w:rsidP="00474118">
      <w:pPr>
        <w:pStyle w:val="code1"/>
        <w:rPr>
          <w:sz w:val="18"/>
          <w:szCs w:val="18"/>
        </w:rPr>
      </w:pPr>
      <w:r w:rsidRPr="00E50EAB">
        <w:rPr>
          <w:sz w:val="18"/>
          <w:szCs w:val="18"/>
        </w:rPr>
        <w:t>| Manufacturing |  100 |  150 |    2 | Martin  | ORDB-10  |</w:t>
      </w:r>
    </w:p>
    <w:p w:rsidR="00172E6B" w:rsidRPr="00E50EAB" w:rsidRDefault="00172E6B" w:rsidP="00474118">
      <w:pPr>
        <w:pStyle w:val="code1"/>
        <w:rPr>
          <w:sz w:val="18"/>
          <w:szCs w:val="18"/>
        </w:rPr>
      </w:pPr>
      <w:r w:rsidRPr="00E50EAB">
        <w:rPr>
          <w:sz w:val="18"/>
          <w:szCs w:val="18"/>
        </w:rPr>
        <w:t>| Accounting    |  150 |  150 |    2 | Martin  | ORDB-10  |</w:t>
      </w:r>
    </w:p>
    <w:p w:rsidR="00172E6B" w:rsidRPr="00E50EAB" w:rsidRDefault="00172E6B" w:rsidP="00474118">
      <w:pPr>
        <w:pStyle w:val="code1"/>
        <w:rPr>
          <w:sz w:val="18"/>
          <w:szCs w:val="18"/>
        </w:rPr>
      </w:pPr>
      <w:r w:rsidRPr="00E50EAB">
        <w:rPr>
          <w:sz w:val="18"/>
          <w:szCs w:val="18"/>
        </w:rPr>
        <w:t>| Marketing     |  200 |  150 |    2 | Martin  | ORDB-10  |</w:t>
      </w:r>
    </w:p>
    <w:p w:rsidR="00172E6B" w:rsidRPr="00E50EAB" w:rsidRDefault="00172E6B" w:rsidP="00474118">
      <w:pPr>
        <w:pStyle w:val="code1"/>
        <w:rPr>
          <w:sz w:val="18"/>
          <w:szCs w:val="18"/>
        </w:rPr>
      </w:pPr>
      <w:r w:rsidRPr="00E50EAB">
        <w:rPr>
          <w:sz w:val="18"/>
          <w:szCs w:val="18"/>
        </w:rPr>
        <w:t>| Research      |  250 |  150 |    2 | Martin  | ORDB-10  |</w:t>
      </w:r>
    </w:p>
    <w:p w:rsidR="00172E6B" w:rsidRPr="00E50EAB" w:rsidRDefault="00172E6B" w:rsidP="00474118">
      <w:pPr>
        <w:pStyle w:val="code1"/>
        <w:rPr>
          <w:sz w:val="18"/>
          <w:szCs w:val="18"/>
        </w:rPr>
      </w:pPr>
      <w:r w:rsidRPr="00E50EAB">
        <w:rPr>
          <w:sz w:val="18"/>
          <w:szCs w:val="18"/>
        </w:rPr>
        <w:t>| Manufacturing |  100 |  250 |    3 | Gates   | ORDB-10  |</w:t>
      </w:r>
    </w:p>
    <w:p w:rsidR="00172E6B" w:rsidRPr="00E50EAB" w:rsidRDefault="00172E6B" w:rsidP="00474118">
      <w:pPr>
        <w:pStyle w:val="code1"/>
        <w:rPr>
          <w:sz w:val="18"/>
          <w:szCs w:val="18"/>
        </w:rPr>
      </w:pPr>
      <w:r w:rsidRPr="00E50EAB">
        <w:rPr>
          <w:sz w:val="18"/>
          <w:szCs w:val="18"/>
        </w:rPr>
        <w:t>| Accounting    |  150 |  250 |    3 | Gates   | ORDB-10  |</w:t>
      </w:r>
    </w:p>
    <w:p w:rsidR="00172E6B" w:rsidRPr="00E50EAB" w:rsidRDefault="00172E6B" w:rsidP="00474118">
      <w:pPr>
        <w:pStyle w:val="code1"/>
        <w:rPr>
          <w:sz w:val="18"/>
          <w:szCs w:val="18"/>
        </w:rPr>
      </w:pPr>
      <w:r w:rsidRPr="00E50EAB">
        <w:rPr>
          <w:sz w:val="18"/>
          <w:szCs w:val="18"/>
        </w:rPr>
        <w:t>| Marketing     |  200 |  250 |    3 | Gates   | ORDB-10  |</w:t>
      </w:r>
    </w:p>
    <w:p w:rsidR="00172E6B" w:rsidRPr="00E50EAB" w:rsidRDefault="00172E6B" w:rsidP="00474118">
      <w:pPr>
        <w:pStyle w:val="code1"/>
        <w:rPr>
          <w:sz w:val="18"/>
          <w:szCs w:val="18"/>
        </w:rPr>
      </w:pPr>
      <w:r w:rsidRPr="00E50EAB">
        <w:rPr>
          <w:sz w:val="18"/>
          <w:szCs w:val="18"/>
        </w:rPr>
        <w:t>| Research      |  250 |  250 |    3 | Gates   | ORDB-10  |</w:t>
      </w:r>
    </w:p>
    <w:p w:rsidR="00172E6B" w:rsidRPr="00E50EAB" w:rsidRDefault="00172E6B" w:rsidP="00474118">
      <w:pPr>
        <w:pStyle w:val="code1"/>
        <w:rPr>
          <w:sz w:val="18"/>
          <w:szCs w:val="18"/>
        </w:rPr>
      </w:pPr>
      <w:r w:rsidRPr="00E50EAB">
        <w:rPr>
          <w:sz w:val="18"/>
          <w:szCs w:val="18"/>
        </w:rPr>
        <w:t>| Manufacturing |  100 |  150 |    4 | Anders  | ORDB-10  |</w:t>
      </w:r>
    </w:p>
    <w:p w:rsidR="00172E6B" w:rsidRPr="00E50EAB" w:rsidRDefault="00172E6B" w:rsidP="00474118">
      <w:pPr>
        <w:pStyle w:val="code1"/>
        <w:rPr>
          <w:sz w:val="18"/>
          <w:szCs w:val="18"/>
        </w:rPr>
      </w:pPr>
      <w:r w:rsidRPr="00E50EAB">
        <w:rPr>
          <w:sz w:val="18"/>
          <w:szCs w:val="18"/>
        </w:rPr>
        <w:t>| Accounting    |  150 |  150 |    4 | Anders  | ORDB-10  |</w:t>
      </w:r>
    </w:p>
    <w:p w:rsidR="00172E6B" w:rsidRPr="00E50EAB" w:rsidRDefault="00172E6B" w:rsidP="00474118">
      <w:pPr>
        <w:pStyle w:val="code1"/>
        <w:rPr>
          <w:sz w:val="18"/>
          <w:szCs w:val="18"/>
        </w:rPr>
      </w:pPr>
      <w:r w:rsidRPr="00E50EAB">
        <w:rPr>
          <w:sz w:val="18"/>
          <w:szCs w:val="18"/>
        </w:rPr>
        <w:t>| Marketing     |  200 |  150 |    4 | Anders  | ORDB-10  |</w:t>
      </w:r>
    </w:p>
    <w:p w:rsidR="00172E6B" w:rsidRPr="00E50EAB" w:rsidRDefault="00172E6B" w:rsidP="00474118">
      <w:pPr>
        <w:pStyle w:val="code1"/>
        <w:rPr>
          <w:sz w:val="18"/>
          <w:szCs w:val="18"/>
        </w:rPr>
      </w:pPr>
      <w:r w:rsidRPr="00E50EAB">
        <w:rPr>
          <w:sz w:val="18"/>
          <w:szCs w:val="18"/>
        </w:rPr>
        <w:t>| Research      |  250 |  150 |    4 | Anders  | ORDB-10  |</w:t>
      </w:r>
    </w:p>
    <w:p w:rsidR="00172E6B" w:rsidRPr="00E50EAB" w:rsidRDefault="00172E6B" w:rsidP="00474118">
      <w:pPr>
        <w:pStyle w:val="code1"/>
        <w:rPr>
          <w:sz w:val="18"/>
          <w:szCs w:val="18"/>
        </w:rPr>
      </w:pPr>
      <w:r w:rsidRPr="00E50EAB">
        <w:rPr>
          <w:sz w:val="18"/>
          <w:szCs w:val="18"/>
        </w:rPr>
        <w:t>| Manufacturing |  100 | NULL |    5 | Bossy   | ORDB-10  |</w:t>
      </w:r>
    </w:p>
    <w:p w:rsidR="00172E6B" w:rsidRPr="00E50EAB" w:rsidRDefault="00172E6B" w:rsidP="00474118">
      <w:pPr>
        <w:pStyle w:val="code1"/>
        <w:rPr>
          <w:sz w:val="18"/>
          <w:szCs w:val="18"/>
        </w:rPr>
      </w:pPr>
      <w:r w:rsidRPr="00E50EAB">
        <w:rPr>
          <w:sz w:val="18"/>
          <w:szCs w:val="18"/>
        </w:rPr>
        <w:t>| Accounting    |  150 | NULL |    5 | Bossy   | ORDB-10  |</w:t>
      </w:r>
    </w:p>
    <w:p w:rsidR="00172E6B" w:rsidRPr="00E50EAB" w:rsidRDefault="00172E6B" w:rsidP="00474118">
      <w:pPr>
        <w:pStyle w:val="code1"/>
        <w:rPr>
          <w:sz w:val="18"/>
          <w:szCs w:val="18"/>
        </w:rPr>
      </w:pPr>
      <w:r w:rsidRPr="00E50EAB">
        <w:rPr>
          <w:sz w:val="18"/>
          <w:szCs w:val="18"/>
        </w:rPr>
        <w:t>| Marketing     |  200 | NULL |    5 | Bossy   | ORDB-10  |</w:t>
      </w:r>
    </w:p>
    <w:p w:rsidR="00172E6B" w:rsidRPr="00E50EAB" w:rsidRDefault="00172E6B" w:rsidP="00474118">
      <w:pPr>
        <w:pStyle w:val="code1"/>
        <w:rPr>
          <w:sz w:val="18"/>
          <w:szCs w:val="18"/>
        </w:rPr>
      </w:pPr>
      <w:r w:rsidRPr="00E50EAB">
        <w:rPr>
          <w:sz w:val="18"/>
          <w:szCs w:val="18"/>
        </w:rPr>
        <w:t>| Research      |  250 | NULL |    5 | Bossy   | ORDB-10  |</w:t>
      </w:r>
    </w:p>
    <w:p w:rsidR="00172E6B" w:rsidRPr="00E50EAB" w:rsidRDefault="00172E6B" w:rsidP="002862CA">
      <w:pPr>
        <w:pStyle w:val="code1"/>
        <w:rPr>
          <w:sz w:val="18"/>
          <w:szCs w:val="18"/>
        </w:rPr>
      </w:pPr>
      <w:r w:rsidRPr="00E50EAB">
        <w:rPr>
          <w:sz w:val="18"/>
          <w:szCs w:val="18"/>
        </w:rPr>
        <w:t>. . .  rows omitted</w:t>
      </w:r>
    </w:p>
    <w:p w:rsidR="002862CA" w:rsidRDefault="002862CA" w:rsidP="002862CA">
      <w:pPr>
        <w:pStyle w:val="code1"/>
      </w:pPr>
    </w:p>
    <w:p w:rsidR="002862CA" w:rsidRDefault="002862CA" w:rsidP="002862CA">
      <w:pPr>
        <w:pStyle w:val="body1"/>
      </w:pPr>
      <w:r>
        <w:t>144 rows would take a bit more than two pages to display- that is a lot of rows and these are tiny tables.</w:t>
      </w:r>
    </w:p>
    <w:p w:rsidR="002862CA" w:rsidRDefault="002862CA" w:rsidP="002862CA">
      <w:pPr>
        <w:pStyle w:val="body1"/>
      </w:pPr>
    </w:p>
    <w:p w:rsidR="00F168E8" w:rsidRDefault="002862CA" w:rsidP="002862CA">
      <w:pPr>
        <w:pStyle w:val="body1"/>
      </w:pPr>
      <w:r>
        <w:t>Suppose you did a cross join of the vets clients table (1</w:t>
      </w:r>
      <w:r w:rsidR="00F168E8">
        <w:t>5</w:t>
      </w:r>
      <w:r>
        <w:t xml:space="preserve"> rows) with the animal table (</w:t>
      </w:r>
      <w:r w:rsidR="00F168E8">
        <w:t>32</w:t>
      </w:r>
      <w:r>
        <w:t xml:space="preserve"> rows) The </w:t>
      </w:r>
      <w:r w:rsidR="00C73BC7">
        <w:t>result</w:t>
      </w:r>
      <w:r>
        <w:t xml:space="preserve"> would have 4</w:t>
      </w:r>
      <w:r w:rsidR="00F168E8">
        <w:t>80</w:t>
      </w:r>
      <w:r>
        <w:t xml:space="preserve"> rows. </w:t>
      </w:r>
      <w:r w:rsidR="00F168E8">
        <w:t xml:space="preserve"> And every client would be associated with every animal; That is unacceptable.</w:t>
      </w:r>
    </w:p>
    <w:p w:rsidR="00F168E8" w:rsidRDefault="002862CA" w:rsidP="002862CA">
      <w:pPr>
        <w:pStyle w:val="body1"/>
      </w:pPr>
      <w:r>
        <w:t xml:space="preserve"> Now consider adding the exam headers table (</w:t>
      </w:r>
      <w:r w:rsidR="00F168E8">
        <w:t>32</w:t>
      </w:r>
      <w:r>
        <w:t xml:space="preserve"> rows) to the From clause The </w:t>
      </w:r>
      <w:r w:rsidR="00C73BC7">
        <w:t>result</w:t>
      </w:r>
      <w:r>
        <w:t xml:space="preserve"> would now have 1</w:t>
      </w:r>
      <w:r w:rsidR="00F168E8">
        <w:t>5</w:t>
      </w:r>
      <w:r>
        <w:t>,</w:t>
      </w:r>
      <w:r w:rsidR="00F168E8">
        <w:t xml:space="preserve">360 </w:t>
      </w:r>
      <w:r>
        <w:t xml:space="preserve">rows.  Of those rows only </w:t>
      </w:r>
      <w:r w:rsidR="00F168E8">
        <w:t>32</w:t>
      </w:r>
      <w:r>
        <w:t xml:space="preserve"> are meaningful (in the sense that they matching up a client to an animal to an exam). </w:t>
      </w:r>
    </w:p>
    <w:p w:rsidR="002862CA" w:rsidRDefault="002862CA" w:rsidP="002862CA">
      <w:pPr>
        <w:pStyle w:val="body1"/>
      </w:pPr>
      <w:r>
        <w:t xml:space="preserve">The number of rows in the </w:t>
      </w:r>
      <w:r w:rsidR="00C73BC7">
        <w:t>result</w:t>
      </w:r>
      <w:r>
        <w:t xml:space="preserve"> of a Cartesian product is the product of the number of rows in each table. </w:t>
      </w:r>
    </w:p>
    <w:p w:rsidR="002862CA" w:rsidRDefault="002862CA" w:rsidP="002862CA">
      <w:pPr>
        <w:pStyle w:val="body1"/>
      </w:pPr>
      <w:r>
        <w:t>Suppose our clinic had 300 clients with an average of 2 animals each and that there were an average of 2 exams per animal each year.</w:t>
      </w:r>
    </w:p>
    <w:p w:rsidR="002862CA" w:rsidRDefault="002862CA" w:rsidP="002862CA">
      <w:pPr>
        <w:pStyle w:val="body1"/>
      </w:pPr>
      <w:r>
        <w:t xml:space="preserve">Our tables would have 300 rows for clients, 600 rows for animals and 1200 rows for exams. If we wanted to display exam header data for last year we would expect about 1200 rows in the result table. With a Cartesian product we would get 216,000,000 rows in the </w:t>
      </w:r>
      <w:r w:rsidR="00C73BC7">
        <w:t>result</w:t>
      </w:r>
    </w:p>
    <w:p w:rsidR="002862CA" w:rsidRDefault="002862CA" w:rsidP="002862CA">
      <w:pPr>
        <w:pStyle w:val="body1"/>
      </w:pPr>
      <w:r>
        <w:t>300*600*1200 =   216000000</w:t>
      </w:r>
    </w:p>
    <w:p w:rsidR="002862CA" w:rsidRDefault="002862CA" w:rsidP="002862CA">
      <w:pPr>
        <w:pStyle w:val="body1"/>
      </w:pPr>
    </w:p>
    <w:p w:rsidR="002862CA" w:rsidRDefault="002862CA" w:rsidP="002862CA">
      <w:pPr>
        <w:pStyle w:val="body1"/>
      </w:pPr>
      <w:r>
        <w:t xml:space="preserve">Sometimes there is a value in intentionally doing a Cartesian product of two tables, but most of the time a query with a Cartesian product has been miscoded. If your query </w:t>
      </w:r>
      <w:r w:rsidR="00C73BC7">
        <w:t>result</w:t>
      </w:r>
      <w:r>
        <w:t xml:space="preserve"> has a lot more rows than you expected, check your joins carefully. </w:t>
      </w:r>
    </w:p>
    <w:p w:rsidR="002862CA" w:rsidRDefault="002862CA" w:rsidP="002862CA">
      <w:pPr>
        <w:pStyle w:val="code1"/>
      </w:pPr>
    </w:p>
    <w:p w:rsidR="00C73BC7" w:rsidRPr="00D92712" w:rsidRDefault="00C73BC7" w:rsidP="00C73BC7">
      <w:pPr>
        <w:pStyle w:val="body1"/>
        <w:rPr>
          <w:sz w:val="28"/>
          <w:szCs w:val="28"/>
        </w:rPr>
      </w:pPr>
      <w:r w:rsidRPr="00D92712">
        <w:rPr>
          <w:sz w:val="28"/>
          <w:szCs w:val="28"/>
        </w:rPr>
        <w:t>Error Alert</w:t>
      </w:r>
    </w:p>
    <w:p w:rsidR="00C73BC7" w:rsidRDefault="00C73BC7" w:rsidP="00C73BC7">
      <w:pPr>
        <w:pStyle w:val="body1"/>
      </w:pPr>
      <w:r>
        <w:t xml:space="preserve">The following is not actually a Cartesian product but it is an error I see occasionally which also results in too many rows. Note the join in the ON phrase. The join test is </w:t>
      </w:r>
      <w:proofErr w:type="spellStart"/>
      <w:r>
        <w:t>d.d_id</w:t>
      </w:r>
      <w:proofErr w:type="spellEnd"/>
      <w:r>
        <w:t xml:space="preserve"> = </w:t>
      </w:r>
      <w:proofErr w:type="spellStart"/>
      <w:r>
        <w:t>d.d_id</w:t>
      </w:r>
      <w:proofErr w:type="spellEnd"/>
      <w:r>
        <w:t xml:space="preserve"> which is always true.</w:t>
      </w:r>
    </w:p>
    <w:p w:rsidR="00C73BC7" w:rsidRDefault="00C73BC7" w:rsidP="00C73BC7">
      <w:pPr>
        <w:pStyle w:val="code1"/>
      </w:pPr>
      <w:r>
        <w:t xml:space="preserve">select </w:t>
      </w:r>
    </w:p>
    <w:p w:rsidR="00C73BC7" w:rsidRDefault="00C73BC7" w:rsidP="00C73BC7">
      <w:pPr>
        <w:pStyle w:val="code1"/>
      </w:pPr>
      <w:r>
        <w:t xml:space="preserve">  d.d_name, d.d_id</w:t>
      </w:r>
    </w:p>
    <w:p w:rsidR="00C73BC7" w:rsidRDefault="00C73BC7" w:rsidP="00C73BC7">
      <w:pPr>
        <w:pStyle w:val="code1"/>
      </w:pPr>
      <w:r>
        <w:t>, e.d_id, e.e_id, e.e_name</w:t>
      </w:r>
    </w:p>
    <w:p w:rsidR="00C73BC7" w:rsidRDefault="00C73BC7" w:rsidP="00C73BC7">
      <w:pPr>
        <w:pStyle w:val="code1"/>
      </w:pPr>
      <w:r>
        <w:t xml:space="preserve">from </w:t>
      </w:r>
      <w:r w:rsidR="00E50EAB">
        <w:t>a_testbed.</w:t>
      </w:r>
      <w:r>
        <w:t>z_em_dept d</w:t>
      </w:r>
    </w:p>
    <w:p w:rsidR="00C73BC7" w:rsidRDefault="00C73BC7" w:rsidP="00C73BC7">
      <w:pPr>
        <w:pStyle w:val="code1"/>
      </w:pPr>
      <w:r>
        <w:t xml:space="preserve">join </w:t>
      </w:r>
      <w:r w:rsidR="00E50EAB">
        <w:t>a_testbed.</w:t>
      </w:r>
      <w:r>
        <w:t>z_em_emp  e on D.d_id = d.d_id;</w:t>
      </w:r>
    </w:p>
    <w:p w:rsidR="00C73BC7" w:rsidRPr="001D3A6B" w:rsidRDefault="00C73BC7" w:rsidP="002862CA">
      <w:pPr>
        <w:pStyle w:val="code1"/>
      </w:pPr>
    </w:p>
    <w:sectPr w:rsidR="00C73BC7" w:rsidRPr="001D3A6B"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720" w:rsidRDefault="00927720" w:rsidP="00E41217">
      <w:r>
        <w:separator/>
      </w:r>
    </w:p>
  </w:endnote>
  <w:endnote w:type="continuationSeparator" w:id="0">
    <w:p w:rsidR="00927720" w:rsidRDefault="00927720"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628"/>
      <w:gridCol w:w="6250"/>
      <w:gridCol w:w="1258"/>
    </w:tblGrid>
    <w:tr w:rsidR="00CC1747" w:rsidTr="008A583D">
      <w:tc>
        <w:tcPr>
          <w:tcW w:w="2628" w:type="dxa"/>
        </w:tcPr>
        <w:p w:rsidR="00CC1747" w:rsidRPr="00000E7E" w:rsidRDefault="00CC1747" w:rsidP="00FA643B">
          <w:pPr>
            <w:pStyle w:val="Footer"/>
            <w:tabs>
              <w:tab w:val="clear" w:pos="4680"/>
              <w:tab w:val="clear" w:pos="9360"/>
            </w:tabs>
            <w:rPr>
              <w:sz w:val="18"/>
              <w:szCs w:val="18"/>
            </w:rPr>
          </w:pPr>
          <w:r>
            <w:rPr>
              <w:sz w:val="18"/>
              <w:szCs w:val="18"/>
            </w:rPr>
            <w:t xml:space="preserve"> RM Endres ©  </w:t>
          </w:r>
          <w:r w:rsidR="00A31A1B">
            <w:rPr>
              <w:sz w:val="18"/>
              <w:szCs w:val="18"/>
            </w:rPr>
            <w:fldChar w:fldCharType="begin"/>
          </w:r>
          <w:r>
            <w:rPr>
              <w:sz w:val="18"/>
              <w:szCs w:val="18"/>
            </w:rPr>
            <w:instrText xml:space="preserve"> SAVEDATE  \@ "yyyy-MM-dd"  \* MERGEFORMAT </w:instrText>
          </w:r>
          <w:r w:rsidR="00A31A1B">
            <w:rPr>
              <w:sz w:val="18"/>
              <w:szCs w:val="18"/>
            </w:rPr>
            <w:fldChar w:fldCharType="separate"/>
          </w:r>
          <w:r w:rsidR="00A21CB2">
            <w:rPr>
              <w:noProof/>
              <w:sz w:val="18"/>
              <w:szCs w:val="18"/>
            </w:rPr>
            <w:t>2015-01-17</w:t>
          </w:r>
          <w:r w:rsidR="00A31A1B">
            <w:rPr>
              <w:sz w:val="18"/>
              <w:szCs w:val="18"/>
            </w:rPr>
            <w:fldChar w:fldCharType="end"/>
          </w:r>
        </w:p>
      </w:tc>
      <w:tc>
        <w:tcPr>
          <w:tcW w:w="6250" w:type="dxa"/>
        </w:tcPr>
        <w:p w:rsidR="00CC1747" w:rsidRPr="004E11B1" w:rsidRDefault="00A31A1B" w:rsidP="00FD0ED2">
          <w:pPr>
            <w:pStyle w:val="Footer"/>
            <w:tabs>
              <w:tab w:val="clear" w:pos="4680"/>
              <w:tab w:val="clear" w:pos="9360"/>
            </w:tabs>
            <w:jc w:val="center"/>
            <w:rPr>
              <w:rFonts w:asciiTheme="minorHAnsi" w:hAnsiTheme="minorHAnsi"/>
              <w:sz w:val="18"/>
              <w:szCs w:val="18"/>
            </w:rPr>
          </w:pPr>
          <w:fldSimple w:instr=" FILENAME   \* MERGEFORMAT ">
            <w:r w:rsidR="004E11B1" w:rsidRPr="004E11B1">
              <w:rPr>
                <w:rFonts w:asciiTheme="minorHAnsi" w:hAnsiTheme="minorHAnsi"/>
                <w:noProof/>
                <w:sz w:val="18"/>
                <w:szCs w:val="18"/>
              </w:rPr>
              <w:t>155A_04-06_notes_CartesianProducts.docx</w:t>
            </w:r>
          </w:fldSimple>
        </w:p>
      </w:tc>
      <w:tc>
        <w:tcPr>
          <w:tcW w:w="1258" w:type="dxa"/>
        </w:tcPr>
        <w:p w:rsidR="00CC1747" w:rsidRDefault="00CC1747" w:rsidP="00FA643B">
          <w:pPr>
            <w:pStyle w:val="Footer"/>
            <w:tabs>
              <w:tab w:val="clear" w:pos="4680"/>
              <w:tab w:val="left" w:pos="7392"/>
            </w:tabs>
            <w:jc w:val="right"/>
          </w:pPr>
          <w:r>
            <w:rPr>
              <w:sz w:val="18"/>
              <w:szCs w:val="18"/>
            </w:rPr>
            <w:t xml:space="preserve">Page </w:t>
          </w:r>
          <w:r w:rsidR="00A31A1B" w:rsidRPr="00000E7E">
            <w:rPr>
              <w:sz w:val="18"/>
              <w:szCs w:val="18"/>
            </w:rPr>
            <w:fldChar w:fldCharType="begin"/>
          </w:r>
          <w:r w:rsidRPr="00000E7E">
            <w:rPr>
              <w:sz w:val="18"/>
              <w:szCs w:val="18"/>
            </w:rPr>
            <w:instrText xml:space="preserve"> PAGE   \* MERGEFORMAT </w:instrText>
          </w:r>
          <w:r w:rsidR="00A31A1B" w:rsidRPr="00000E7E">
            <w:rPr>
              <w:sz w:val="18"/>
              <w:szCs w:val="18"/>
            </w:rPr>
            <w:fldChar w:fldCharType="separate"/>
          </w:r>
          <w:r w:rsidR="00A21CB2">
            <w:rPr>
              <w:noProof/>
              <w:sz w:val="18"/>
              <w:szCs w:val="18"/>
            </w:rPr>
            <w:t>3</w:t>
          </w:r>
          <w:r w:rsidR="00A31A1B" w:rsidRPr="00000E7E">
            <w:rPr>
              <w:sz w:val="18"/>
              <w:szCs w:val="18"/>
            </w:rPr>
            <w:fldChar w:fldCharType="end"/>
          </w:r>
          <w:r>
            <w:rPr>
              <w:sz w:val="18"/>
              <w:szCs w:val="18"/>
            </w:rPr>
            <w:t xml:space="preserve"> of </w:t>
          </w:r>
          <w:fldSimple w:instr=" NUMPAGES   \* MERGEFORMAT ">
            <w:r w:rsidR="00A21CB2" w:rsidRPr="00A21CB2">
              <w:rPr>
                <w:noProof/>
                <w:sz w:val="18"/>
                <w:szCs w:val="18"/>
              </w:rPr>
              <w:t>3</w:t>
            </w:r>
          </w:fldSimple>
          <w:r>
            <w:t xml:space="preserve">   </w:t>
          </w:r>
        </w:p>
      </w:tc>
    </w:tr>
  </w:tbl>
  <w:p w:rsidR="00CC1747" w:rsidRDefault="00CC174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720" w:rsidRDefault="00927720" w:rsidP="00E41217">
      <w:r>
        <w:separator/>
      </w:r>
    </w:p>
  </w:footnote>
  <w:footnote w:type="continuationSeparator" w:id="0">
    <w:p w:rsidR="00927720" w:rsidRDefault="00927720"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740"/>
    </w:tblGrid>
    <w:tr w:rsidR="00CC1747" w:rsidTr="0093750C">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CC1747" w:rsidRDefault="00CC1747" w:rsidP="0073360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740" w:type="dxa"/>
        </w:tcPr>
        <w:p w:rsidR="00CC1747" w:rsidRPr="00E0123D" w:rsidRDefault="0093750C" w:rsidP="00172E6B">
          <w:pPr>
            <w:pStyle w:val="Header"/>
            <w:jc w:val="right"/>
            <w:rPr>
              <w:rFonts w:ascii="Arial Black" w:eastAsiaTheme="majorEastAsia" w:hAnsi="Arial Black"/>
              <w:bCs/>
              <w:sz w:val="32"/>
              <w:szCs w:val="32"/>
            </w:rPr>
          </w:pPr>
          <w:r>
            <w:rPr>
              <w:rFonts w:eastAsiaTheme="majorEastAsia"/>
              <w:bCs/>
              <w:sz w:val="36"/>
              <w:szCs w:val="36"/>
            </w:rPr>
            <w:t>Cartesian Products</w:t>
          </w:r>
        </w:p>
      </w:tc>
    </w:tr>
  </w:tbl>
  <w:p w:rsidR="00CC1747" w:rsidRDefault="00CC1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D0025948"/>
    <w:lvl w:ilvl="0" w:tplc="AC720AB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attachedTemplate r:id="rId1"/>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172E6B"/>
    <w:rsid w:val="00000E7E"/>
    <w:rsid w:val="00001113"/>
    <w:rsid w:val="00052BE8"/>
    <w:rsid w:val="000550A1"/>
    <w:rsid w:val="000726EF"/>
    <w:rsid w:val="000A75C3"/>
    <w:rsid w:val="000C2A00"/>
    <w:rsid w:val="000E2035"/>
    <w:rsid w:val="000F4DB2"/>
    <w:rsid w:val="001076D3"/>
    <w:rsid w:val="00112FA6"/>
    <w:rsid w:val="00116C89"/>
    <w:rsid w:val="00123DBE"/>
    <w:rsid w:val="00133A80"/>
    <w:rsid w:val="00134611"/>
    <w:rsid w:val="001420D8"/>
    <w:rsid w:val="00160949"/>
    <w:rsid w:val="00172E6B"/>
    <w:rsid w:val="00173D43"/>
    <w:rsid w:val="00186311"/>
    <w:rsid w:val="00196AC4"/>
    <w:rsid w:val="001A726B"/>
    <w:rsid w:val="001C3611"/>
    <w:rsid w:val="001D3FA2"/>
    <w:rsid w:val="001D55C5"/>
    <w:rsid w:val="001D60A1"/>
    <w:rsid w:val="001E0330"/>
    <w:rsid w:val="001E3094"/>
    <w:rsid w:val="00225596"/>
    <w:rsid w:val="00232B7C"/>
    <w:rsid w:val="00241B4D"/>
    <w:rsid w:val="0027239B"/>
    <w:rsid w:val="002746EB"/>
    <w:rsid w:val="002862CA"/>
    <w:rsid w:val="002A5EEE"/>
    <w:rsid w:val="002A6114"/>
    <w:rsid w:val="002B2E89"/>
    <w:rsid w:val="002C3C6B"/>
    <w:rsid w:val="002D14CF"/>
    <w:rsid w:val="002D6F11"/>
    <w:rsid w:val="002D76AE"/>
    <w:rsid w:val="002E132A"/>
    <w:rsid w:val="003152BB"/>
    <w:rsid w:val="003163B6"/>
    <w:rsid w:val="003266CE"/>
    <w:rsid w:val="00356F7E"/>
    <w:rsid w:val="00364EEA"/>
    <w:rsid w:val="003A3B2C"/>
    <w:rsid w:val="003B43B7"/>
    <w:rsid w:val="003C49A0"/>
    <w:rsid w:val="003E556D"/>
    <w:rsid w:val="003F1DA3"/>
    <w:rsid w:val="003F5FBD"/>
    <w:rsid w:val="0041522D"/>
    <w:rsid w:val="00441F2D"/>
    <w:rsid w:val="00443F95"/>
    <w:rsid w:val="00474118"/>
    <w:rsid w:val="00476A6A"/>
    <w:rsid w:val="004835AF"/>
    <w:rsid w:val="00483A19"/>
    <w:rsid w:val="004909CC"/>
    <w:rsid w:val="004938F7"/>
    <w:rsid w:val="00494CAE"/>
    <w:rsid w:val="004B2C5F"/>
    <w:rsid w:val="004D124D"/>
    <w:rsid w:val="004E0604"/>
    <w:rsid w:val="004E11B1"/>
    <w:rsid w:val="004F0095"/>
    <w:rsid w:val="00521933"/>
    <w:rsid w:val="00525B69"/>
    <w:rsid w:val="00554AD0"/>
    <w:rsid w:val="00560535"/>
    <w:rsid w:val="005965AD"/>
    <w:rsid w:val="00596D39"/>
    <w:rsid w:val="005E0F10"/>
    <w:rsid w:val="005F1BAB"/>
    <w:rsid w:val="00603C14"/>
    <w:rsid w:val="00613210"/>
    <w:rsid w:val="006409CF"/>
    <w:rsid w:val="00650FD7"/>
    <w:rsid w:val="00660087"/>
    <w:rsid w:val="00673254"/>
    <w:rsid w:val="00680254"/>
    <w:rsid w:val="006D0559"/>
    <w:rsid w:val="0073360B"/>
    <w:rsid w:val="00744F9D"/>
    <w:rsid w:val="00755864"/>
    <w:rsid w:val="007570C3"/>
    <w:rsid w:val="0077485E"/>
    <w:rsid w:val="00776143"/>
    <w:rsid w:val="00777587"/>
    <w:rsid w:val="00783C8F"/>
    <w:rsid w:val="007B309F"/>
    <w:rsid w:val="00804C89"/>
    <w:rsid w:val="00812FE8"/>
    <w:rsid w:val="00875E51"/>
    <w:rsid w:val="008777AD"/>
    <w:rsid w:val="008809A8"/>
    <w:rsid w:val="008821FB"/>
    <w:rsid w:val="008A583D"/>
    <w:rsid w:val="008D08FE"/>
    <w:rsid w:val="008F76ED"/>
    <w:rsid w:val="0090695E"/>
    <w:rsid w:val="00927720"/>
    <w:rsid w:val="0093750C"/>
    <w:rsid w:val="00951381"/>
    <w:rsid w:val="00985A21"/>
    <w:rsid w:val="009A7302"/>
    <w:rsid w:val="009B3D98"/>
    <w:rsid w:val="009B61BC"/>
    <w:rsid w:val="009B631B"/>
    <w:rsid w:val="009D6A51"/>
    <w:rsid w:val="009F60CB"/>
    <w:rsid w:val="00A02737"/>
    <w:rsid w:val="00A21CB2"/>
    <w:rsid w:val="00A31A1B"/>
    <w:rsid w:val="00A648B0"/>
    <w:rsid w:val="00A6680D"/>
    <w:rsid w:val="00A75D22"/>
    <w:rsid w:val="00A873A4"/>
    <w:rsid w:val="00A9279E"/>
    <w:rsid w:val="00AA751F"/>
    <w:rsid w:val="00AC1FB8"/>
    <w:rsid w:val="00B01CA4"/>
    <w:rsid w:val="00B22655"/>
    <w:rsid w:val="00B33947"/>
    <w:rsid w:val="00B35C3E"/>
    <w:rsid w:val="00B626AD"/>
    <w:rsid w:val="00B73A7F"/>
    <w:rsid w:val="00B94DB0"/>
    <w:rsid w:val="00B95AE6"/>
    <w:rsid w:val="00BE595F"/>
    <w:rsid w:val="00C14BED"/>
    <w:rsid w:val="00C34B87"/>
    <w:rsid w:val="00C34FA6"/>
    <w:rsid w:val="00C359A3"/>
    <w:rsid w:val="00C57FB2"/>
    <w:rsid w:val="00C73BC7"/>
    <w:rsid w:val="00C83E80"/>
    <w:rsid w:val="00C84DE5"/>
    <w:rsid w:val="00C917EF"/>
    <w:rsid w:val="00C933B2"/>
    <w:rsid w:val="00CA0F40"/>
    <w:rsid w:val="00CC1747"/>
    <w:rsid w:val="00CD04E9"/>
    <w:rsid w:val="00CD52E9"/>
    <w:rsid w:val="00CE489E"/>
    <w:rsid w:val="00D0127A"/>
    <w:rsid w:val="00D1296A"/>
    <w:rsid w:val="00D210C3"/>
    <w:rsid w:val="00D458CB"/>
    <w:rsid w:val="00D75A8D"/>
    <w:rsid w:val="00D82B14"/>
    <w:rsid w:val="00D97CF5"/>
    <w:rsid w:val="00DA0D73"/>
    <w:rsid w:val="00DC0E66"/>
    <w:rsid w:val="00DC23D4"/>
    <w:rsid w:val="00DD45F2"/>
    <w:rsid w:val="00E0123D"/>
    <w:rsid w:val="00E232B9"/>
    <w:rsid w:val="00E275B4"/>
    <w:rsid w:val="00E41217"/>
    <w:rsid w:val="00E4329A"/>
    <w:rsid w:val="00E439DB"/>
    <w:rsid w:val="00E45D52"/>
    <w:rsid w:val="00E45E78"/>
    <w:rsid w:val="00E50EAB"/>
    <w:rsid w:val="00E51312"/>
    <w:rsid w:val="00E548B2"/>
    <w:rsid w:val="00E802FB"/>
    <w:rsid w:val="00E856BC"/>
    <w:rsid w:val="00E875FA"/>
    <w:rsid w:val="00E94C5A"/>
    <w:rsid w:val="00EE01BE"/>
    <w:rsid w:val="00EE19F4"/>
    <w:rsid w:val="00EE620D"/>
    <w:rsid w:val="00F06284"/>
    <w:rsid w:val="00F168E8"/>
    <w:rsid w:val="00F470F9"/>
    <w:rsid w:val="00F82082"/>
    <w:rsid w:val="00F86494"/>
    <w:rsid w:val="00F90B04"/>
    <w:rsid w:val="00F91B60"/>
    <w:rsid w:val="00FA643B"/>
    <w:rsid w:val="00FD0ED2"/>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D1296A"/>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D1296A"/>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F82082"/>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F82082"/>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7B309F"/>
    <w:pPr>
      <w:numPr>
        <w:numId w:val="15"/>
      </w:numPr>
      <w:pBdr>
        <w:bottom w:val="single" w:sz="4" w:space="1" w:color="auto"/>
      </w:pBdr>
      <w:tabs>
        <w:tab w:val="left" w:pos="1152"/>
      </w:tabs>
      <w:spacing w:before="240" w:after="60"/>
      <w:ind w:hanging="1080"/>
    </w:pPr>
    <w:rPr>
      <w:sz w:val="22"/>
      <w:szCs w:val="22"/>
    </w:rPr>
  </w:style>
  <w:style w:type="character" w:customStyle="1" w:styleId="demonum1Char">
    <w:name w:val="demo_num_1 Char"/>
    <w:basedOn w:val="DefaultParagraphFont"/>
    <w:link w:val="demonum1"/>
    <w:rsid w:val="007B309F"/>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ind w:left="720"/>
    </w:pPr>
    <w:rPr>
      <w:rFonts w:ascii="Courier" w:hAnsi="Courier" w:cs="Courier New"/>
      <w:noProof/>
      <w:sz w:val="18"/>
      <w:szCs w:val="18"/>
    </w:rPr>
  </w:style>
  <w:style w:type="paragraph" w:styleId="TOCHeading">
    <w:name w:val="TOC Heading"/>
    <w:basedOn w:val="Heading1"/>
    <w:next w:val="Normal"/>
    <w:uiPriority w:val="39"/>
    <w:unhideWhenUsed/>
    <w:qFormat/>
    <w:rsid w:val="00CC1747"/>
    <w:pPr>
      <w:spacing w:line="276" w:lineRule="auto"/>
      <w:outlineLvl w:val="9"/>
    </w:pPr>
  </w:style>
  <w:style w:type="paragraph" w:styleId="TOC1">
    <w:name w:val="toc 1"/>
    <w:basedOn w:val="Normal"/>
    <w:next w:val="Normal"/>
    <w:autoRedefine/>
    <w:uiPriority w:val="39"/>
    <w:unhideWhenUsed/>
    <w:rsid w:val="00CC1747"/>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_150A.dotx</Template>
  <TotalTime>460</TotalTime>
  <Pages>3</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39</cp:revision>
  <cp:lastPrinted>2012-07-25T06:33:00Z</cp:lastPrinted>
  <dcterms:created xsi:type="dcterms:W3CDTF">2009-06-30T08:00:00Z</dcterms:created>
  <dcterms:modified xsi:type="dcterms:W3CDTF">2015-01-18T02:19:00Z</dcterms:modified>
</cp:coreProperties>
</file>